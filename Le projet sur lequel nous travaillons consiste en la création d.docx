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D9E" w:rsidRDefault="00E15D9E" w:rsidP="00D845E0">
      <w:pPr>
        <w:jc w:val="center"/>
        <w:rPr>
          <w:sz w:val="28"/>
          <w:szCs w:val="28"/>
        </w:rPr>
      </w:pPr>
      <w:r w:rsidRPr="00D845E0">
        <w:rPr>
          <w:sz w:val="28"/>
          <w:szCs w:val="28"/>
        </w:rPr>
        <w:t>Projet global</w:t>
      </w:r>
    </w:p>
    <w:p w:rsidR="00E15D9E" w:rsidRPr="00D845E0" w:rsidRDefault="00E15D9E" w:rsidP="00724878">
      <w:pPr>
        <w:jc w:val="both"/>
        <w:rPr>
          <w:sz w:val="28"/>
          <w:szCs w:val="28"/>
        </w:rPr>
      </w:pPr>
    </w:p>
    <w:p w:rsidR="00E15D9E" w:rsidRPr="00724878" w:rsidRDefault="00E15D9E" w:rsidP="00724878">
      <w:pPr>
        <w:ind w:firstLine="708"/>
        <w:jc w:val="both"/>
      </w:pPr>
      <w:r>
        <w:t>Le projet sur lequel nous travaillons consiste en la création d’un logiciel de bureau ainsi qu’une application mobile qui sera en charge de pouvoir gérer et maitriser de multiples trains sur une maquette miniature.</w:t>
      </w:r>
    </w:p>
    <w:p w:rsidR="00E15D9E" w:rsidRPr="00D845E0" w:rsidRDefault="00E15D9E" w:rsidP="00D845E0">
      <w:pPr>
        <w:jc w:val="center"/>
        <w:rPr>
          <w:sz w:val="28"/>
          <w:szCs w:val="28"/>
        </w:rPr>
      </w:pPr>
      <w:r w:rsidRPr="00D845E0">
        <w:rPr>
          <w:sz w:val="28"/>
          <w:szCs w:val="28"/>
        </w:rPr>
        <w:t>Partie personnelle</w:t>
      </w:r>
    </w:p>
    <w:p w:rsidR="00E15D9E" w:rsidRDefault="00E15D9E"/>
    <w:p w:rsidR="00E15D9E" w:rsidRDefault="00E15D9E" w:rsidP="00724878">
      <w:pPr>
        <w:ind w:firstLine="708"/>
        <w:jc w:val="both"/>
      </w:pPr>
      <w:r>
        <w:t>Ma partie sera essentiellement constituée par la création d’un protocole (à base d’envoi de trame de données) ainsi que de la création de l’application</w:t>
      </w:r>
      <w:r w:rsidRPr="00724878">
        <w:t xml:space="preserve"> </w:t>
      </w:r>
      <w:r>
        <w:t>mobile, tout ce qui appartient au domaine design/physique/esthétique ainsi que la partie code qui se situe derrière. Le rôle de l’application sera d’être disponible au téléchargement pour l’utilisateur afin qu’il puisse prendre en main le contrôle d’un train avec quelques fonctions de base pour le diriger. Ce sera le serveur qui décidera d’accorder un train ou non à l’utilisateur, et lequel.</w:t>
      </w:r>
      <w:bookmarkStart w:id="0" w:name="_GoBack"/>
      <w:bookmarkEnd w:id="0"/>
    </w:p>
    <w:sectPr w:rsidR="00E15D9E" w:rsidSect="00EA53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2408"/>
    <w:rsid w:val="001547C7"/>
    <w:rsid w:val="004F628F"/>
    <w:rsid w:val="006A2372"/>
    <w:rsid w:val="00724878"/>
    <w:rsid w:val="009D5B39"/>
    <w:rsid w:val="00AD3B4C"/>
    <w:rsid w:val="00D52408"/>
    <w:rsid w:val="00D845E0"/>
    <w:rsid w:val="00E15D9E"/>
    <w:rsid w:val="00E60A42"/>
    <w:rsid w:val="00EA53D4"/>
    <w:rsid w:val="00F3523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3D4"/>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122</Words>
  <Characters>675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global</dc:title>
  <dc:subject/>
  <dc:creator>maloplanet@gmail.com</dc:creator>
  <cp:keywords/>
  <dc:description/>
  <cp:lastModifiedBy>planetodym</cp:lastModifiedBy>
  <cp:revision>2</cp:revision>
  <dcterms:created xsi:type="dcterms:W3CDTF">2016-01-21T16:02:00Z</dcterms:created>
  <dcterms:modified xsi:type="dcterms:W3CDTF">2016-01-21T16:02:00Z</dcterms:modified>
</cp:coreProperties>
</file>